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8700" w:type="dxa"/>
        <w:tblLayout w:type="fixed"/>
        <w:tblLook w:val="04A0" w:firstRow="1" w:lastRow="0" w:firstColumn="1" w:lastColumn="0" w:noHBand="0" w:noVBand="1"/>
      </w:tblPr>
      <w:tblGrid>
        <w:gridCol w:w="1832"/>
        <w:gridCol w:w="342"/>
        <w:gridCol w:w="2176"/>
        <w:gridCol w:w="11"/>
        <w:gridCol w:w="1701"/>
        <w:gridCol w:w="464"/>
        <w:gridCol w:w="2174"/>
      </w:tblGrid>
      <w:tr w:rsidR="000D456B" w14:paraId="1CB9E88C" w14:textId="77777777">
        <w:trPr>
          <w:trHeight w:val="1732"/>
        </w:trPr>
        <w:tc>
          <w:tcPr>
            <w:tcW w:w="8700" w:type="dxa"/>
            <w:gridSpan w:val="7"/>
            <w:vAlign w:val="center"/>
          </w:tcPr>
          <w:p w14:paraId="6E06FA36" w14:textId="77777777" w:rsidR="000D456B" w:rsidRDefault="003A3733">
            <w:pPr>
              <w:jc w:val="center"/>
              <w:rPr>
                <w:rFonts w:ascii="华文中宋" w:eastAsia="华文中宋" w:hAnsi="华文中宋" w:cs="华文中宋"/>
                <w:b/>
                <w:bCs/>
                <w:sz w:val="44"/>
                <w:szCs w:val="44"/>
              </w:rPr>
            </w:pPr>
            <w:r>
              <w:rPr>
                <w:rFonts w:ascii="华文中宋" w:eastAsia="华文中宋" w:hAnsi="华文中宋" w:cs="华文中宋" w:hint="eastAsia"/>
                <w:b/>
                <w:bCs/>
                <w:sz w:val="44"/>
                <w:szCs w:val="44"/>
              </w:rPr>
              <w:t>劳务费情况说明表</w:t>
            </w:r>
          </w:p>
        </w:tc>
      </w:tr>
      <w:tr w:rsidR="000D456B" w14:paraId="590C5D09" w14:textId="77777777" w:rsidTr="00DB0839">
        <w:trPr>
          <w:trHeight w:val="779"/>
        </w:trPr>
        <w:tc>
          <w:tcPr>
            <w:tcW w:w="1832" w:type="dxa"/>
            <w:vAlign w:val="center"/>
          </w:tcPr>
          <w:p w14:paraId="231B1150" w14:textId="77777777" w:rsidR="000D456B" w:rsidRDefault="003A3733">
            <w:pPr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项目名称（负责人）</w:t>
            </w:r>
          </w:p>
        </w:tc>
        <w:tc>
          <w:tcPr>
            <w:tcW w:w="6868" w:type="dxa"/>
            <w:gridSpan w:val="6"/>
            <w:tcBorders>
              <w:bottom w:val="single" w:sz="4" w:space="0" w:color="auto"/>
            </w:tcBorders>
            <w:vAlign w:val="center"/>
          </w:tcPr>
          <w:p w14:paraId="6073E45B" w14:textId="66835F0F" w:rsidR="000D456B" w:rsidRDefault="00DB0839">
            <w:pPr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gramStart"/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黄承靖</w:t>
            </w:r>
            <w:proofErr w:type="gramEnd"/>
          </w:p>
        </w:tc>
      </w:tr>
      <w:tr w:rsidR="000D456B" w14:paraId="3E7B40F1" w14:textId="77777777" w:rsidTr="00DB0839">
        <w:trPr>
          <w:trHeight w:val="779"/>
        </w:trPr>
        <w:tc>
          <w:tcPr>
            <w:tcW w:w="1832" w:type="dxa"/>
            <w:vAlign w:val="center"/>
          </w:tcPr>
          <w:p w14:paraId="4A5A0447" w14:textId="77777777" w:rsidR="000D456B" w:rsidRDefault="003A3733">
            <w:pPr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是否为校内学生</w:t>
            </w:r>
          </w:p>
        </w:tc>
        <w:tc>
          <w:tcPr>
            <w:tcW w:w="6868" w:type="dxa"/>
            <w:gridSpan w:val="6"/>
            <w:tcBorders>
              <w:bottom w:val="nil"/>
            </w:tcBorders>
            <w:vAlign w:val="center"/>
          </w:tcPr>
          <w:p w14:paraId="7A62E1BE" w14:textId="77777777" w:rsidR="000D456B" w:rsidRDefault="003A3733">
            <w:pPr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 w:eastAsia="zh-TW"/>
              </w:rPr>
              <w:t>是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sym w:font="Wingdings 2" w:char="00A3"/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   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 w:eastAsia="zh-TW"/>
              </w:rPr>
              <w:t>否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□</w:t>
            </w:r>
          </w:p>
        </w:tc>
      </w:tr>
      <w:tr w:rsidR="000D456B" w14:paraId="0C3BD886" w14:textId="77777777">
        <w:trPr>
          <w:trHeight w:val="779"/>
        </w:trPr>
        <w:tc>
          <w:tcPr>
            <w:tcW w:w="8700" w:type="dxa"/>
            <w:gridSpan w:val="7"/>
            <w:vAlign w:val="center"/>
          </w:tcPr>
          <w:p w14:paraId="19772E67" w14:textId="77777777" w:rsidR="000D456B" w:rsidRPr="0095097A" w:rsidRDefault="003A3733">
            <w:pPr>
              <w:jc w:val="center"/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</w:pPr>
            <w:r w:rsidRPr="0095097A"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若是则填写如下信息</w:t>
            </w:r>
          </w:p>
        </w:tc>
      </w:tr>
      <w:tr w:rsidR="000D456B" w14:paraId="4AB29E7A" w14:textId="77777777">
        <w:trPr>
          <w:trHeight w:val="779"/>
        </w:trPr>
        <w:tc>
          <w:tcPr>
            <w:tcW w:w="1832" w:type="dxa"/>
            <w:vAlign w:val="center"/>
          </w:tcPr>
          <w:p w14:paraId="6EEE3B82" w14:textId="77777777" w:rsidR="000D456B" w:rsidRDefault="003A3733">
            <w:pPr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姓名</w:t>
            </w:r>
          </w:p>
        </w:tc>
        <w:tc>
          <w:tcPr>
            <w:tcW w:w="2518" w:type="dxa"/>
            <w:gridSpan w:val="2"/>
            <w:vAlign w:val="center"/>
          </w:tcPr>
          <w:p w14:paraId="446DD839" w14:textId="351C11B5" w:rsidR="000D456B" w:rsidRDefault="00DB0839">
            <w:pPr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张璇</w:t>
            </w:r>
          </w:p>
        </w:tc>
        <w:tc>
          <w:tcPr>
            <w:tcW w:w="2176" w:type="dxa"/>
            <w:gridSpan w:val="3"/>
            <w:vAlign w:val="center"/>
          </w:tcPr>
          <w:p w14:paraId="450CCF0F" w14:textId="77777777" w:rsidR="000D456B" w:rsidRDefault="003A3733">
            <w:pPr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学号</w:t>
            </w:r>
          </w:p>
        </w:tc>
        <w:tc>
          <w:tcPr>
            <w:tcW w:w="2174" w:type="dxa"/>
            <w:vAlign w:val="center"/>
          </w:tcPr>
          <w:p w14:paraId="17704FD0" w14:textId="02228240" w:rsidR="000D456B" w:rsidRDefault="00DB0839">
            <w:pPr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B0839">
              <w:rPr>
                <w:rFonts w:ascii="宋体" w:eastAsia="宋体" w:hAnsi="宋体" w:cs="宋体"/>
                <w:kern w:val="0"/>
                <w:sz w:val="20"/>
                <w:szCs w:val="20"/>
              </w:rPr>
              <w:t>41828046</w:t>
            </w:r>
          </w:p>
        </w:tc>
      </w:tr>
      <w:tr w:rsidR="000D456B" w14:paraId="670DA279" w14:textId="77777777">
        <w:trPr>
          <w:trHeight w:val="779"/>
        </w:trPr>
        <w:tc>
          <w:tcPr>
            <w:tcW w:w="1832" w:type="dxa"/>
            <w:vAlign w:val="center"/>
          </w:tcPr>
          <w:p w14:paraId="417685D6" w14:textId="77777777" w:rsidR="000D456B" w:rsidRDefault="003A3733">
            <w:pPr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劳务金额</w:t>
            </w:r>
          </w:p>
        </w:tc>
        <w:tc>
          <w:tcPr>
            <w:tcW w:w="2518" w:type="dxa"/>
            <w:gridSpan w:val="2"/>
            <w:vAlign w:val="center"/>
          </w:tcPr>
          <w:p w14:paraId="7AF94292" w14:textId="285F103E" w:rsidR="000D456B" w:rsidRDefault="00DB0839">
            <w:pPr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500</w:t>
            </w:r>
          </w:p>
        </w:tc>
        <w:tc>
          <w:tcPr>
            <w:tcW w:w="2176" w:type="dxa"/>
            <w:gridSpan w:val="3"/>
            <w:vAlign w:val="center"/>
          </w:tcPr>
          <w:p w14:paraId="477BE774" w14:textId="77777777" w:rsidR="000D456B" w:rsidRDefault="003A3733">
            <w:pPr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银行卡号（与学校绑定的银行卡）</w:t>
            </w:r>
          </w:p>
        </w:tc>
        <w:tc>
          <w:tcPr>
            <w:tcW w:w="2174" w:type="dxa"/>
            <w:vAlign w:val="center"/>
          </w:tcPr>
          <w:p w14:paraId="776B3643" w14:textId="29FE87CF" w:rsidR="000D456B" w:rsidRDefault="00DB0839">
            <w:pPr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B0839">
              <w:rPr>
                <w:rFonts w:ascii="宋体" w:eastAsia="宋体" w:hAnsi="宋体" w:cs="宋体"/>
                <w:kern w:val="0"/>
                <w:sz w:val="20"/>
                <w:szCs w:val="20"/>
              </w:rPr>
              <w:t>6228270461237846777</w:t>
            </w:r>
          </w:p>
        </w:tc>
      </w:tr>
      <w:tr w:rsidR="000D456B" w14:paraId="676FBF9B" w14:textId="77777777">
        <w:trPr>
          <w:trHeight w:val="1303"/>
        </w:trPr>
        <w:tc>
          <w:tcPr>
            <w:tcW w:w="8700" w:type="dxa"/>
            <w:gridSpan w:val="7"/>
            <w:vAlign w:val="center"/>
          </w:tcPr>
          <w:p w14:paraId="111ED8CC" w14:textId="77777777" w:rsidR="000D456B" w:rsidRDefault="0095097A">
            <w:pPr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若为</w:t>
            </w:r>
            <w:r w:rsidR="003A3733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校外人员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则填写如下信息</w:t>
            </w:r>
          </w:p>
        </w:tc>
      </w:tr>
      <w:tr w:rsidR="000D456B" w14:paraId="43C5AF59" w14:textId="77777777">
        <w:trPr>
          <w:trHeight w:val="642"/>
        </w:trPr>
        <w:tc>
          <w:tcPr>
            <w:tcW w:w="2174" w:type="dxa"/>
            <w:gridSpan w:val="2"/>
            <w:vAlign w:val="center"/>
          </w:tcPr>
          <w:p w14:paraId="451691AC" w14:textId="77777777" w:rsidR="000D456B" w:rsidRDefault="003A3733">
            <w:pPr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姓名</w:t>
            </w:r>
          </w:p>
        </w:tc>
        <w:tc>
          <w:tcPr>
            <w:tcW w:w="2187" w:type="dxa"/>
            <w:gridSpan w:val="2"/>
            <w:vAlign w:val="center"/>
          </w:tcPr>
          <w:p w14:paraId="0DDF50B3" w14:textId="77777777" w:rsidR="000D456B" w:rsidRDefault="000D456B">
            <w:pPr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B279501" w14:textId="77777777" w:rsidR="000D456B" w:rsidRDefault="003A3733">
            <w:pPr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劳务金额</w:t>
            </w:r>
          </w:p>
        </w:tc>
        <w:tc>
          <w:tcPr>
            <w:tcW w:w="2638" w:type="dxa"/>
            <w:gridSpan w:val="2"/>
            <w:vAlign w:val="center"/>
          </w:tcPr>
          <w:p w14:paraId="488C271F" w14:textId="77777777" w:rsidR="000D456B" w:rsidRDefault="000D456B">
            <w:pPr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D456B" w14:paraId="6839CC4D" w14:textId="77777777">
        <w:trPr>
          <w:trHeight w:val="694"/>
        </w:trPr>
        <w:tc>
          <w:tcPr>
            <w:tcW w:w="2174" w:type="dxa"/>
            <w:gridSpan w:val="2"/>
            <w:vAlign w:val="center"/>
          </w:tcPr>
          <w:p w14:paraId="11E4B011" w14:textId="77777777" w:rsidR="000D456B" w:rsidRDefault="003A3733">
            <w:pPr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银行卡号</w:t>
            </w:r>
          </w:p>
        </w:tc>
        <w:tc>
          <w:tcPr>
            <w:tcW w:w="6526" w:type="dxa"/>
            <w:gridSpan w:val="5"/>
            <w:vAlign w:val="center"/>
          </w:tcPr>
          <w:p w14:paraId="0D4341A3" w14:textId="77777777" w:rsidR="000D456B" w:rsidRDefault="000D456B">
            <w:pPr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D456B" w14:paraId="23844F99" w14:textId="77777777" w:rsidTr="00D76133">
        <w:trPr>
          <w:trHeight w:val="2406"/>
        </w:trPr>
        <w:tc>
          <w:tcPr>
            <w:tcW w:w="2174" w:type="dxa"/>
            <w:gridSpan w:val="2"/>
            <w:vAlign w:val="center"/>
          </w:tcPr>
          <w:p w14:paraId="0C5F87C2" w14:textId="77777777" w:rsidR="000D456B" w:rsidRDefault="00D76133">
            <w:pPr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开户行证明</w:t>
            </w:r>
          </w:p>
        </w:tc>
        <w:tc>
          <w:tcPr>
            <w:tcW w:w="6526" w:type="dxa"/>
            <w:gridSpan w:val="5"/>
            <w:vAlign w:val="center"/>
          </w:tcPr>
          <w:p w14:paraId="47E7D287" w14:textId="77777777" w:rsidR="000D456B" w:rsidRDefault="00D76133">
            <w:pPr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（可另附页）</w:t>
            </w:r>
          </w:p>
        </w:tc>
      </w:tr>
      <w:tr w:rsidR="000D456B" w14:paraId="1D59BCA7" w14:textId="77777777" w:rsidTr="00D76133">
        <w:trPr>
          <w:trHeight w:val="2684"/>
        </w:trPr>
        <w:tc>
          <w:tcPr>
            <w:tcW w:w="2174" w:type="dxa"/>
            <w:gridSpan w:val="2"/>
            <w:vAlign w:val="center"/>
          </w:tcPr>
          <w:p w14:paraId="25EE7028" w14:textId="77777777" w:rsidR="000D456B" w:rsidRDefault="003A3733">
            <w:pPr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身份证复印件</w:t>
            </w:r>
          </w:p>
        </w:tc>
        <w:tc>
          <w:tcPr>
            <w:tcW w:w="6526" w:type="dxa"/>
            <w:gridSpan w:val="5"/>
            <w:vAlign w:val="center"/>
          </w:tcPr>
          <w:p w14:paraId="475184A0" w14:textId="77777777" w:rsidR="000D456B" w:rsidRDefault="003A3733">
            <w:pPr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（可另附页）</w:t>
            </w:r>
          </w:p>
        </w:tc>
      </w:tr>
    </w:tbl>
    <w:p w14:paraId="16A713EF" w14:textId="77777777" w:rsidR="000D456B" w:rsidRDefault="000D456B"/>
    <w:sectPr w:rsidR="000D45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B99832" w14:textId="77777777" w:rsidR="00F9174E" w:rsidRDefault="00F9174E" w:rsidP="0095097A">
      <w:r>
        <w:separator/>
      </w:r>
    </w:p>
  </w:endnote>
  <w:endnote w:type="continuationSeparator" w:id="0">
    <w:p w14:paraId="11AFD727" w14:textId="77777777" w:rsidR="00F9174E" w:rsidRDefault="00F9174E" w:rsidP="00950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BE6616" w14:textId="77777777" w:rsidR="00F9174E" w:rsidRDefault="00F9174E" w:rsidP="0095097A">
      <w:r>
        <w:separator/>
      </w:r>
    </w:p>
  </w:footnote>
  <w:footnote w:type="continuationSeparator" w:id="0">
    <w:p w14:paraId="304B78EE" w14:textId="77777777" w:rsidR="00F9174E" w:rsidRDefault="00F9174E" w:rsidP="009509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4E32515"/>
    <w:rsid w:val="000A43E1"/>
    <w:rsid w:val="000D456B"/>
    <w:rsid w:val="003A3733"/>
    <w:rsid w:val="0095097A"/>
    <w:rsid w:val="00A134E8"/>
    <w:rsid w:val="00BA0AA3"/>
    <w:rsid w:val="00D76133"/>
    <w:rsid w:val="00DB0839"/>
    <w:rsid w:val="00F9174E"/>
    <w:rsid w:val="00FE074D"/>
    <w:rsid w:val="44E32515"/>
    <w:rsid w:val="54785BDA"/>
    <w:rsid w:val="58F35B8C"/>
    <w:rsid w:val="6D535020"/>
    <w:rsid w:val="6DE4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C0583A"/>
  <w15:docId w15:val="{E0B0FB06-8E59-46C1-A748-88D14DB1B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WM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2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sun</dc:creator>
  <cp:lastModifiedBy>dell</cp:lastModifiedBy>
  <cp:revision>2</cp:revision>
  <dcterms:created xsi:type="dcterms:W3CDTF">2020-10-19T14:19:00Z</dcterms:created>
  <dcterms:modified xsi:type="dcterms:W3CDTF">2020-10-19T14:19:00Z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